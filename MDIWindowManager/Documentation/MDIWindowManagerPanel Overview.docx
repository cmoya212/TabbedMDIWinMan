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0F810" w14:textId="77777777" w:rsidR="004029C5" w:rsidRDefault="00E21C8B" w:rsidP="004029C5">
      <w:pPr>
        <w:pStyle w:val="Heading1"/>
      </w:pPr>
      <w:proofErr w:type="spellStart"/>
      <w:r>
        <w:t>MDIWindowManager</w:t>
      </w:r>
      <w:proofErr w:type="spellEnd"/>
    </w:p>
    <w:p w14:paraId="4A896058" w14:textId="77777777" w:rsidR="0027045B" w:rsidRPr="0027045B" w:rsidRDefault="0027045B" w:rsidP="0027045B">
      <w:pPr>
        <w:rPr>
          <w:sz w:val="20"/>
          <w:szCs w:val="20"/>
        </w:rPr>
      </w:pPr>
      <w:r w:rsidRPr="0027045B">
        <w:rPr>
          <w:sz w:val="20"/>
          <w:szCs w:val="20"/>
        </w:rPr>
        <w:t>Copyright © 2006 Carlos Moya</w:t>
      </w:r>
    </w:p>
    <w:p w14:paraId="1341E46A" w14:textId="77777777" w:rsidR="004029C5" w:rsidRDefault="004029C5" w:rsidP="004029C5">
      <w:pPr>
        <w:pStyle w:val="Heading2"/>
      </w:pPr>
      <w:r>
        <w:t>Overview</w:t>
      </w:r>
    </w:p>
    <w:p w14:paraId="61E4852E" w14:textId="77777777" w:rsidR="00E21C8B" w:rsidRDefault="00E21C8B" w:rsidP="004340AE">
      <w:pPr>
        <w:pStyle w:val="BodyText"/>
      </w:pPr>
      <w:proofErr w:type="spellStart"/>
      <w:r w:rsidRPr="004340AE">
        <w:t>MDIWindowManager</w:t>
      </w:r>
      <w:proofErr w:type="spellEnd"/>
      <w:r w:rsidRPr="004340AE">
        <w:t xml:space="preserve"> is a control that allows you to create “MDI” applications using a</w:t>
      </w:r>
      <w:r>
        <w:t xml:space="preserve"> modern Tabbed Document Interface (TDI). The control works on traditional MDI forms and does not require that children be derived from some proprietary base class or implement some special interface</w:t>
      </w:r>
      <w:r w:rsidR="00087E02">
        <w:t xml:space="preserve"> or framework</w:t>
      </w:r>
      <w:r>
        <w:t xml:space="preserve">. </w:t>
      </w:r>
      <w:r w:rsidR="000A7D90">
        <w:t xml:space="preserve">Basically, the control can be dropped on an existing MDI window with no changes at all. </w:t>
      </w:r>
    </w:p>
    <w:p w14:paraId="16D62B47" w14:textId="77777777" w:rsidR="004340AE" w:rsidRDefault="00CB5C19" w:rsidP="004340AE">
      <w:pPr>
        <w:keepNext/>
      </w:pPr>
      <w:r>
        <w:rPr>
          <w:noProof/>
        </w:rPr>
        <w:drawing>
          <wp:inline distT="0" distB="0" distL="0" distR="0" wp14:anchorId="66713F3F" wp14:editId="21945298">
            <wp:extent cx="3086100" cy="2590800"/>
            <wp:effectExtent l="0" t="0" r="0" b="0"/>
            <wp:docPr id="1" name="Picture 1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6F60C" w14:textId="77777777" w:rsidR="004340AE" w:rsidRDefault="004340AE" w:rsidP="004340AE">
      <w:pPr>
        <w:pStyle w:val="Caption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4810BE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– </w:t>
      </w:r>
      <w:proofErr w:type="spellStart"/>
      <w:r>
        <w:t>MDIWindowManager</w:t>
      </w:r>
      <w:proofErr w:type="spellEnd"/>
      <w:r>
        <w:t xml:space="preserve"> Screenshot</w:t>
      </w:r>
      <w:r w:rsidR="0092513E">
        <w:t xml:space="preserve"> (click to see larger image)</w:t>
      </w:r>
    </w:p>
    <w:p w14:paraId="0A59E721" w14:textId="77777777" w:rsidR="0092513E" w:rsidRDefault="0092513E" w:rsidP="0092513E">
      <w:pPr>
        <w:pStyle w:val="BodyText"/>
      </w:pPr>
    </w:p>
    <w:p w14:paraId="36049C61" w14:textId="4A3CC52A" w:rsidR="0092513E" w:rsidRDefault="00CB5C19" w:rsidP="0092513E">
      <w:pPr>
        <w:pStyle w:val="BodyText"/>
      </w:pPr>
      <w:r>
        <w:rPr>
          <w:noProof/>
        </w:rPr>
        <mc:AlternateContent>
          <mc:Choice Requires="wps">
            <w:drawing>
              <wp:inline distT="0" distB="0" distL="0" distR="0" wp14:anchorId="52314A9D" wp14:editId="4808481E">
                <wp:extent cx="337820" cy="143510"/>
                <wp:effectExtent l="9525" t="19050" r="14605" b="8890"/>
                <wp:docPr id="38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820" cy="143510"/>
                        </a:xfrm>
                        <a:prstGeom prst="stripedRightArrow">
                          <a:avLst>
                            <a:gd name="adj1" fmla="val 50000"/>
                            <a:gd name="adj2" fmla="val 588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714DDB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51" o:spid="_x0000_s1026" type="#_x0000_t93" style="width:26.6pt;height:1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">
                <w10:anchorlock/>
              </v:shape>
            </w:pict>
          </mc:Fallback>
        </mc:AlternateContent>
      </w:r>
      <w:r w:rsidR="0092513E">
        <w:t xml:space="preserve"> </w:t>
      </w:r>
      <w:hyperlink r:id="rId7" w:tgtFrame="_blank" w:history="1">
        <w:r w:rsidR="0092513E" w:rsidRPr="0092513E">
          <w:rPr>
            <w:rStyle w:val="Hyperlink"/>
          </w:rPr>
          <w:t>More Screen Shots</w:t>
        </w:r>
      </w:hyperlink>
    </w:p>
    <w:p w14:paraId="69F00256" w14:textId="77777777" w:rsidR="0092513E" w:rsidRDefault="0092513E" w:rsidP="0092513E">
      <w:pPr>
        <w:pStyle w:val="Heading2"/>
      </w:pPr>
      <w:r>
        <w:t>Usage</w:t>
      </w:r>
    </w:p>
    <w:p w14:paraId="379699EC" w14:textId="77777777" w:rsidR="0092513E" w:rsidRDefault="0092513E" w:rsidP="0092513E">
      <w:pPr>
        <w:pStyle w:val="BodyText"/>
      </w:pPr>
      <w:r>
        <w:t xml:space="preserve">Using </w:t>
      </w:r>
      <w:proofErr w:type="spellStart"/>
      <w:r>
        <w:t>MDIWindowManager</w:t>
      </w:r>
      <w:proofErr w:type="spellEnd"/>
      <w:r>
        <w:t xml:space="preserve"> is extraordinarily easy. Simply drop </w:t>
      </w:r>
      <w:proofErr w:type="spellStart"/>
      <w:r>
        <w:t>MDIWindowManagerPanel</w:t>
      </w:r>
      <w:proofErr w:type="spellEnd"/>
      <w:r>
        <w:t xml:space="preserve"> onto any MDI form. You do not need to modify your forms in any way. By default, </w:t>
      </w:r>
      <w:proofErr w:type="spellStart"/>
      <w:r>
        <w:t>MDIWindowManager</w:t>
      </w:r>
      <w:proofErr w:type="spellEnd"/>
      <w:r>
        <w:t xml:space="preserve"> takes care of everything automatically. With the </w:t>
      </w:r>
      <w:proofErr w:type="spellStart"/>
      <w:r w:rsidRPr="00894EEB">
        <w:rPr>
          <w:i/>
        </w:rPr>
        <w:t>AutoDetectMdiChildWindows</w:t>
      </w:r>
      <w:proofErr w:type="spellEnd"/>
      <w:r>
        <w:t xml:space="preserve"> property not even your </w:t>
      </w:r>
      <w:proofErr w:type="spellStart"/>
      <w:r>
        <w:t>childform</w:t>
      </w:r>
      <w:proofErr w:type="spellEnd"/>
      <w:r>
        <w:t xml:space="preserve"> loading code needs to be modified.</w:t>
      </w:r>
    </w:p>
    <w:p w14:paraId="279BD62B" w14:textId="77777777" w:rsidR="0092513E" w:rsidRDefault="0092513E" w:rsidP="0092513E">
      <w:pPr>
        <w:pStyle w:val="HTMLPreformatted"/>
        <w:ind w:firstLine="720"/>
      </w:pPr>
      <w:r>
        <w:t xml:space="preserve">Dim </w:t>
      </w:r>
      <w:proofErr w:type="spellStart"/>
      <w:r>
        <w:t>frm</w:t>
      </w:r>
      <w:proofErr w:type="spellEnd"/>
      <w:r>
        <w:t xml:space="preserve"> As New </w:t>
      </w:r>
      <w:proofErr w:type="spellStart"/>
      <w:r>
        <w:t>ChildForm</w:t>
      </w:r>
      <w:proofErr w:type="spellEnd"/>
    </w:p>
    <w:p w14:paraId="2073E486" w14:textId="77777777" w:rsidR="0092513E" w:rsidRDefault="0092513E" w:rsidP="0092513E">
      <w:pPr>
        <w:pStyle w:val="HTMLPreformatted"/>
        <w:ind w:firstLine="720"/>
      </w:pPr>
      <w:proofErr w:type="spellStart"/>
      <w:r>
        <w:t>frm.MdiParent</w:t>
      </w:r>
      <w:proofErr w:type="spellEnd"/>
      <w:r>
        <w:t xml:space="preserve"> = Me</w:t>
      </w:r>
    </w:p>
    <w:p w14:paraId="1912A54D" w14:textId="77777777" w:rsidR="0092513E" w:rsidRDefault="0092513E" w:rsidP="0092513E">
      <w:pPr>
        <w:pStyle w:val="HTMLPreformatted"/>
        <w:ind w:firstLine="720"/>
      </w:pPr>
      <w:r>
        <w:t xml:space="preserve">'The following is not needed if </w:t>
      </w:r>
      <w:proofErr w:type="spellStart"/>
      <w:r>
        <w:t>AutoDetectMdiChildWindows</w:t>
      </w:r>
      <w:proofErr w:type="spellEnd"/>
      <w:r>
        <w:t xml:space="preserve"> is On</w:t>
      </w:r>
    </w:p>
    <w:p w14:paraId="7B5C2C6C" w14:textId="77777777" w:rsidR="0092513E" w:rsidRDefault="0092513E" w:rsidP="0092513E">
      <w:pPr>
        <w:pStyle w:val="HTMLPreformatted"/>
        <w:ind w:firstLine="720"/>
      </w:pPr>
      <w:r>
        <w:t>'WindowManagerPanel1.AddWindow(</w:t>
      </w:r>
      <w:proofErr w:type="spellStart"/>
      <w:r>
        <w:t>frm</w:t>
      </w:r>
      <w:proofErr w:type="spellEnd"/>
      <w:r>
        <w:t>)</w:t>
      </w:r>
    </w:p>
    <w:p w14:paraId="1A2126F2" w14:textId="77777777" w:rsidR="0092513E" w:rsidRDefault="0092513E" w:rsidP="0092513E">
      <w:pPr>
        <w:pStyle w:val="HTMLPreformatted"/>
        <w:ind w:firstLine="720"/>
      </w:pPr>
      <w:proofErr w:type="spellStart"/>
      <w:r>
        <w:t>frm.Show</w:t>
      </w:r>
      <w:proofErr w:type="spellEnd"/>
      <w:r>
        <w:t>()</w:t>
      </w:r>
    </w:p>
    <w:p w14:paraId="04DFC133" w14:textId="77777777" w:rsidR="0092506E" w:rsidRDefault="0092506E" w:rsidP="0092513E">
      <w:pPr>
        <w:pStyle w:val="HTMLPreformatted"/>
        <w:ind w:firstLine="720"/>
      </w:pPr>
    </w:p>
    <w:p w14:paraId="1703663F" w14:textId="77777777" w:rsidR="0092513E" w:rsidRDefault="0092513E" w:rsidP="0092506E">
      <w:pPr>
        <w:pStyle w:val="Caption"/>
        <w:ind w:left="720"/>
      </w:pPr>
      <w:r>
        <w:t xml:space="preserve">Code </w:t>
      </w:r>
      <w:r w:rsidR="00000000">
        <w:fldChar w:fldCharType="begin"/>
      </w:r>
      <w:r w:rsidR="00000000">
        <w:instrText xml:space="preserve"> SEQ Code \* ARABIC </w:instrText>
      </w:r>
      <w:r w:rsidR="00000000">
        <w:fldChar w:fldCharType="separate"/>
      </w:r>
      <w:r w:rsidR="004810BE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Usage Example</w:t>
      </w:r>
    </w:p>
    <w:p w14:paraId="78763282" w14:textId="77777777" w:rsidR="0092506E" w:rsidRDefault="0092506E" w:rsidP="0092506E"/>
    <w:p w14:paraId="697CAB32" w14:textId="77777777" w:rsidR="0092506E" w:rsidRDefault="0092506E" w:rsidP="0092506E">
      <w:pPr>
        <w:pStyle w:val="Heading2"/>
      </w:pPr>
      <w:r>
        <w:lastRenderedPageBreak/>
        <w:t>Appearance</w:t>
      </w:r>
    </w:p>
    <w:p w14:paraId="6EC094AC" w14:textId="77777777" w:rsidR="004810BE" w:rsidRDefault="004810BE" w:rsidP="004810BE">
      <w:pPr>
        <w:pStyle w:val="BodyText"/>
      </w:pPr>
      <w:proofErr w:type="spellStart"/>
      <w:r>
        <w:t>WindowManagerPanel</w:t>
      </w:r>
      <w:proofErr w:type="spellEnd"/>
      <w:r>
        <w:t xml:space="preserve"> supports several tab styles. You can also set the </w:t>
      </w:r>
      <w:proofErr w:type="spellStart"/>
      <w:r>
        <w:t>EnableTabPaintEvent</w:t>
      </w:r>
      <w:proofErr w:type="spellEnd"/>
      <w:r>
        <w:t xml:space="preserve"> property and complement or completely replace the drawing of tabs in the </w:t>
      </w:r>
      <w:proofErr w:type="spellStart"/>
      <w:r>
        <w:t>TabPaint</w:t>
      </w:r>
      <w:proofErr w:type="spellEnd"/>
      <w:r>
        <w:t xml:space="preserve"> event. Additionally, there is an extensible framework where you can create your own tab providers easily. </w:t>
      </w:r>
      <w:proofErr w:type="spellStart"/>
      <w:r>
        <w:t>MDIWindowManager</w:t>
      </w:r>
      <w:proofErr w:type="spellEnd"/>
      <w:r>
        <w:t xml:space="preserve"> comes with an additional tabs provider called </w:t>
      </w:r>
      <w:proofErr w:type="spellStart"/>
      <w:r>
        <w:t>SystemTabsProvider</w:t>
      </w:r>
      <w:proofErr w:type="spellEnd"/>
      <w:r>
        <w:t xml:space="preserve"> that uses the intrinsic Windows/.NET </w:t>
      </w:r>
      <w:proofErr w:type="spellStart"/>
      <w:r>
        <w:t>TabControl</w:t>
      </w:r>
      <w:proofErr w:type="spellEnd"/>
      <w:r>
        <w:t>.</w:t>
      </w:r>
    </w:p>
    <w:p w14:paraId="6D147FD2" w14:textId="77777777" w:rsidR="0092506E" w:rsidRDefault="0092506E" w:rsidP="0092506E">
      <w:r>
        <w:t xml:space="preserve">For more properties and object model see the </w:t>
      </w:r>
      <w:r w:rsidRPr="0092506E">
        <w:rPr>
          <w:i/>
        </w:rPr>
        <w:t>More Information</w:t>
      </w:r>
      <w:r>
        <w:t xml:space="preserve"> section elsewhere in this document.</w:t>
      </w:r>
    </w:p>
    <w:p w14:paraId="46788683" w14:textId="77777777" w:rsidR="007C5F8A" w:rsidRDefault="0080156A" w:rsidP="007C5F8A">
      <w:pPr>
        <w:pStyle w:val="Heading2"/>
      </w:pPr>
      <w:r>
        <w:t>Behind-the-scenes</w:t>
      </w:r>
    </w:p>
    <w:p w14:paraId="18CD26BC" w14:textId="77777777" w:rsidR="007C5F8A" w:rsidRPr="007C5F8A" w:rsidRDefault="007C5F8A" w:rsidP="007C5F8A">
      <w:pPr>
        <w:pStyle w:val="BodyText"/>
      </w:pPr>
      <w:proofErr w:type="spellStart"/>
      <w:r>
        <w:t>MDIWindowManager</w:t>
      </w:r>
      <w:proofErr w:type="spellEnd"/>
      <w:r>
        <w:t xml:space="preserve"> does not do anything particularly special to the MDI child windows. The windows remain regular MDI child windows, but their border is set to none and their size, positioning, and z-order is controlled by </w:t>
      </w:r>
      <w:proofErr w:type="spellStart"/>
      <w:r>
        <w:t>MDIWindowManager</w:t>
      </w:r>
      <w:proofErr w:type="spellEnd"/>
      <w:r>
        <w:t>.</w:t>
      </w:r>
    </w:p>
    <w:p w14:paraId="1153B74B" w14:textId="77777777" w:rsidR="004029C5" w:rsidRDefault="004029C5" w:rsidP="004029C5">
      <w:pPr>
        <w:pStyle w:val="Heading2"/>
      </w:pPr>
      <w:r>
        <w:t>Primary Objects</w:t>
      </w:r>
    </w:p>
    <w:p w14:paraId="53AB662D" w14:textId="77777777" w:rsidR="004029C5" w:rsidRDefault="000A7D90" w:rsidP="006F16EB">
      <w:pPr>
        <w:pStyle w:val="Heading3"/>
      </w:pPr>
      <w:r>
        <w:t>1</w:t>
      </w:r>
      <w:r w:rsidR="00E00235">
        <w:t xml:space="preserve">) </w:t>
      </w:r>
      <w:proofErr w:type="spellStart"/>
      <w:r w:rsidR="004029C5">
        <w:t>WindowManagerPanel</w:t>
      </w:r>
      <w:proofErr w:type="spellEnd"/>
      <w:r w:rsidR="00CC5191">
        <w:t xml:space="preserve"> Control</w:t>
      </w:r>
    </w:p>
    <w:p w14:paraId="717BB372" w14:textId="77777777" w:rsidR="00C8095B" w:rsidRPr="00C8095B" w:rsidRDefault="00C1104E" w:rsidP="0014165A">
      <w:pPr>
        <w:pStyle w:val="BodyText"/>
      </w:pPr>
      <w:r>
        <w:t xml:space="preserve">This is the main control that handles all window management. </w:t>
      </w:r>
      <w:r w:rsidR="0042037D">
        <w:t>Multiple panels are created automatically to accomplish horizontal tiling (see Layout Details elsewhere in this document).</w:t>
      </w:r>
    </w:p>
    <w:p w14:paraId="31A01A38" w14:textId="77777777" w:rsidR="004029C5" w:rsidRDefault="00E00235" w:rsidP="00E00235">
      <w:pPr>
        <w:pStyle w:val="Heading3"/>
        <w:ind w:left="720"/>
      </w:pPr>
      <w:r>
        <w:t xml:space="preserve">1.1) </w:t>
      </w:r>
      <w:proofErr w:type="spellStart"/>
      <w:r w:rsidR="004029C5">
        <w:t>WindowTabStrip</w:t>
      </w:r>
      <w:proofErr w:type="spellEnd"/>
    </w:p>
    <w:p w14:paraId="661AAF48" w14:textId="77777777" w:rsidR="00C8095B" w:rsidRPr="00C8095B" w:rsidRDefault="00C8095B" w:rsidP="0014165A">
      <w:pPr>
        <w:pStyle w:val="BodyText"/>
        <w:ind w:left="720"/>
      </w:pPr>
      <w:r>
        <w:t xml:space="preserve">A </w:t>
      </w:r>
      <w:proofErr w:type="spellStart"/>
      <w:r>
        <w:t>WindowManagerPanel</w:t>
      </w:r>
      <w:proofErr w:type="spellEnd"/>
      <w:r>
        <w:t xml:space="preserve"> can contain multiple tab strips. Each tab strip can contain a number of MDI children but display only one at a time. Multiple tab strips are used to achieve vertical tiling of windows.</w:t>
      </w:r>
    </w:p>
    <w:p w14:paraId="28C34E4D" w14:textId="77777777" w:rsidR="004029C5" w:rsidRDefault="00E00235" w:rsidP="00E00235">
      <w:pPr>
        <w:pStyle w:val="Heading3"/>
        <w:ind w:left="720"/>
      </w:pPr>
      <w:r>
        <w:t xml:space="preserve">1.2) </w:t>
      </w:r>
      <w:proofErr w:type="spellStart"/>
      <w:r w:rsidR="004029C5">
        <w:t>WrappedWindow</w:t>
      </w:r>
      <w:proofErr w:type="spellEnd"/>
    </w:p>
    <w:p w14:paraId="679F9E16" w14:textId="77777777" w:rsidR="00C8095B" w:rsidRPr="00C8095B" w:rsidRDefault="00C8095B" w:rsidP="0014165A">
      <w:pPr>
        <w:pStyle w:val="BodyText"/>
        <w:ind w:left="720"/>
      </w:pPr>
      <w:r>
        <w:t xml:space="preserve">When an MDI child is put under the control of </w:t>
      </w:r>
      <w:proofErr w:type="spellStart"/>
      <w:r>
        <w:t>MDIWindowManager</w:t>
      </w:r>
      <w:proofErr w:type="spellEnd"/>
      <w:r>
        <w:t xml:space="preserve">, it is put under the control of a complimentary “wrapper” class that helps </w:t>
      </w:r>
      <w:proofErr w:type="spellStart"/>
      <w:r>
        <w:t>MDIWindowManager</w:t>
      </w:r>
      <w:proofErr w:type="spellEnd"/>
      <w:r>
        <w:t xml:space="preserve"> receive events and control the look and feel of the child window.</w:t>
      </w:r>
    </w:p>
    <w:p w14:paraId="7180A215" w14:textId="77777777" w:rsidR="004029C5" w:rsidRDefault="004029C5" w:rsidP="004029C5">
      <w:pPr>
        <w:pStyle w:val="Heading2"/>
      </w:pPr>
      <w:r>
        <w:t>Layout Details</w:t>
      </w:r>
    </w:p>
    <w:p w14:paraId="6ED6F5A3" w14:textId="77777777" w:rsidR="0027045B" w:rsidRPr="0027045B" w:rsidRDefault="0027045B" w:rsidP="0027045B">
      <w:pPr>
        <w:pStyle w:val="Heading3"/>
      </w:pPr>
      <w:r>
        <w:t>Vertical and Horizontal Tiling</w:t>
      </w:r>
    </w:p>
    <w:p w14:paraId="479A71B7" w14:textId="77777777" w:rsidR="00D64FBB" w:rsidRDefault="00D64FBB" w:rsidP="0014165A">
      <w:pPr>
        <w:pStyle w:val="BodyText"/>
      </w:pPr>
      <w:r>
        <w:t xml:space="preserve">A </w:t>
      </w:r>
      <w:proofErr w:type="spellStart"/>
      <w:r>
        <w:t>WindowManagerPanel</w:t>
      </w:r>
      <w:proofErr w:type="spellEnd"/>
      <w:r>
        <w:t xml:space="preserve"> always contains at least one </w:t>
      </w:r>
      <w:proofErr w:type="spellStart"/>
      <w:r>
        <w:t>TabStrip</w:t>
      </w:r>
      <w:proofErr w:type="spellEnd"/>
      <w:r>
        <w:t xml:space="preserve">. The </w:t>
      </w:r>
      <w:proofErr w:type="spellStart"/>
      <w:r>
        <w:t>TabStrip</w:t>
      </w:r>
      <w:proofErr w:type="spellEnd"/>
      <w:r>
        <w:t xml:space="preserve"> is what provides </w:t>
      </w:r>
      <w:r w:rsidR="004029C5">
        <w:t>window switching and user interaction</w:t>
      </w:r>
      <w:r>
        <w:t xml:space="preserve">. </w:t>
      </w:r>
      <w:r w:rsidR="004029C5">
        <w:t>Internally, vertical t</w:t>
      </w:r>
      <w:r>
        <w:t xml:space="preserve">iling is accomplished via additional </w:t>
      </w:r>
      <w:proofErr w:type="spellStart"/>
      <w:r>
        <w:t>TabStrips</w:t>
      </w:r>
      <w:proofErr w:type="spellEnd"/>
      <w:r w:rsidR="004029C5">
        <w:t xml:space="preserve"> </w:t>
      </w:r>
      <w:r w:rsidR="000A7D90">
        <w:t>while</w:t>
      </w:r>
      <w:r>
        <w:t xml:space="preserve"> </w:t>
      </w:r>
      <w:r w:rsidR="004029C5">
        <w:t xml:space="preserve">horizontal tiling is done via </w:t>
      </w:r>
      <w:r>
        <w:t xml:space="preserve">additional temporary </w:t>
      </w:r>
      <w:proofErr w:type="spellStart"/>
      <w:r>
        <w:t>WindowManagerPanels</w:t>
      </w:r>
      <w:proofErr w:type="spellEnd"/>
      <w:r>
        <w:t>.</w:t>
      </w:r>
    </w:p>
    <w:p w14:paraId="0B094AEE" w14:textId="77777777" w:rsidR="004029C5" w:rsidRDefault="00CB5C19" w:rsidP="0014165A">
      <w:r>
        <w:rPr>
          <w:noProof/>
        </w:rPr>
        <w:lastRenderedPageBreak/>
        <mc:AlternateContent>
          <mc:Choice Requires="wpc">
            <w:drawing>
              <wp:inline distT="0" distB="0" distL="0" distR="0" wp14:anchorId="00C39400" wp14:editId="6A116318">
                <wp:extent cx="5372100" cy="2514600"/>
                <wp:effectExtent l="0" t="0" r="0" b="0"/>
                <wp:docPr id="37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8" name="Group 42"/>
                        <wpg:cNvGrpSpPr>
                          <a:grpSpLocks/>
                        </wpg:cNvGrpSpPr>
                        <wpg:grpSpPr bwMode="auto">
                          <a:xfrm>
                            <a:off x="228600" y="114839"/>
                            <a:ext cx="4114800" cy="2338267"/>
                            <a:chOff x="2870" y="2409"/>
                            <a:chExt cx="5400" cy="3156"/>
                          </a:xfrm>
                        </wpg:grpSpPr>
                        <wps:wsp>
                          <wps:cNvPr id="29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0" y="2409"/>
                              <a:ext cx="5400" cy="5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9CDF47" w14:textId="77777777" w:rsidR="0082069F" w:rsidRDefault="0082069F" w:rsidP="0082069F">
                                <w:proofErr w:type="spellStart"/>
                                <w:r>
                                  <w:t>WindowManagerPanel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8" y="2944"/>
                              <a:ext cx="2531" cy="5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69BBD2" w14:textId="77777777" w:rsidR="0082069F" w:rsidRDefault="0082069F" w:rsidP="0082069F">
                                <w:proofErr w:type="spellStart"/>
                                <w:r>
                                  <w:t>TabStrip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45" y="3480"/>
                              <a:ext cx="2194" cy="9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0DB6C2" w14:textId="77777777" w:rsidR="0082069F" w:rsidRDefault="0082069F" w:rsidP="0082069F">
                                <w:proofErr w:type="spellStart"/>
                                <w:r>
                                  <w:t>WrappedWindows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39" y="2944"/>
                              <a:ext cx="2531" cy="5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8BCAF0" w14:textId="77777777" w:rsidR="0082069F" w:rsidRPr="0082069F" w:rsidRDefault="0082069F" w:rsidP="0082069F">
                                <w:pPr>
                                  <w:rPr>
                                    <w:color w:val="C0C0C0"/>
                                  </w:rPr>
                                </w:pPr>
                                <w:proofErr w:type="spellStart"/>
                                <w:r w:rsidRPr="0082069F">
                                  <w:rPr>
                                    <w:color w:val="C0C0C0"/>
                                  </w:rPr>
                                  <w:t>TabStrip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77" y="3480"/>
                              <a:ext cx="2193" cy="9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D22A3E" w14:textId="77777777" w:rsidR="0082069F" w:rsidRPr="0082069F" w:rsidRDefault="0082069F" w:rsidP="0082069F">
                                <w:pPr>
                                  <w:rPr>
                                    <w:color w:val="C0C0C0"/>
                                  </w:rPr>
                                </w:pPr>
                                <w:proofErr w:type="spellStart"/>
                                <w:r w:rsidRPr="0082069F">
                                  <w:rPr>
                                    <w:color w:val="C0C0C0"/>
                                  </w:rPr>
                                  <w:t>WrappedWindows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0" y="4414"/>
                              <a:ext cx="5400" cy="5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888F33" w14:textId="77777777" w:rsidR="0082069F" w:rsidRPr="0082069F" w:rsidRDefault="0082069F" w:rsidP="0082069F">
                                <w:pPr>
                                  <w:rPr>
                                    <w:color w:val="C0C0C0"/>
                                  </w:rPr>
                                </w:pPr>
                                <w:proofErr w:type="spellStart"/>
                                <w:r w:rsidRPr="0082069F">
                                  <w:rPr>
                                    <w:color w:val="C0C0C0"/>
                                  </w:rPr>
                                  <w:t>WindowManagerPanel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Line 1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20" y="3024"/>
                              <a:ext cx="1" cy="13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0" y="5031"/>
                              <a:ext cx="843" cy="5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BE83D3" w14:textId="77777777" w:rsidR="0082069F" w:rsidRPr="0082069F" w:rsidRDefault="0082069F">
                                <w:pPr>
                                  <w:rPr>
                                    <w:color w:val="C0C0C0"/>
                                  </w:rPr>
                                </w:pPr>
                                <w:r w:rsidRPr="0082069F">
                                  <w:rPr>
                                    <w:color w:val="C0C0C0"/>
                                  </w:rPr>
                                  <w:t>(…)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0C39400" id="Canvas 3" o:spid="_x0000_s1026" editas="canvas" style="width:423pt;height:198pt;mso-position-horizontal-relative:char;mso-position-vertical-relative:line" coordsize="53721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25146;visibility:visible;mso-wrap-style:square">
                  <v:fill o:detectmouseclick="t"/>
                  <v:path o:connecttype="none"/>
                </v:shape>
                <v:group id="Group 42" o:spid="_x0000_s1028" style="position:absolute;left:2286;top:1148;width:41148;height:23383" coordorigin="2870,2409" coordsize="5400,3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left:2870;top:2409;width:5400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  <v:textbox>
                      <w:txbxContent>
                        <w:p w14:paraId="019CDF47" w14:textId="77777777" w:rsidR="0082069F" w:rsidRDefault="0082069F" w:rsidP="0082069F">
                          <w:proofErr w:type="spellStart"/>
                          <w:r>
                            <w:t>WindowManagerPanel</w:t>
                          </w:r>
                          <w:proofErr w:type="spellEnd"/>
                        </w:p>
                      </w:txbxContent>
                    </v:textbox>
                  </v:shape>
                  <v:shape id="Text Box 5" o:spid="_x0000_s1030" type="#_x0000_t202" style="position:absolute;left:3208;top:2944;width:2531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  <v:textbox>
                      <w:txbxContent>
                        <w:p w14:paraId="5E69BBD2" w14:textId="77777777" w:rsidR="0082069F" w:rsidRDefault="0082069F" w:rsidP="0082069F">
                          <w:proofErr w:type="spellStart"/>
                          <w:r>
                            <w:t>TabStrip</w:t>
                          </w:r>
                          <w:proofErr w:type="spellEnd"/>
                        </w:p>
                      </w:txbxContent>
                    </v:textbox>
                  </v:shape>
                  <v:shape id="Text Box 7" o:spid="_x0000_s1031" type="#_x0000_t202" style="position:absolute;left:3545;top:3480;width:2194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  <v:textbox>
                      <w:txbxContent>
                        <w:p w14:paraId="470DB6C2" w14:textId="77777777" w:rsidR="0082069F" w:rsidRDefault="0082069F" w:rsidP="0082069F">
                          <w:proofErr w:type="spellStart"/>
                          <w:r>
                            <w:t>WrappedWindows</w:t>
                          </w:r>
                          <w:proofErr w:type="spellEnd"/>
                        </w:p>
                      </w:txbxContent>
                    </v:textbox>
                  </v:shape>
                  <v:shape id="Text Box 8" o:spid="_x0000_s1032" type="#_x0000_t202" style="position:absolute;left:5739;top:2944;width:2531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">
                    <v:stroke dashstyle="dash"/>
                    <v:textbox>
                      <w:txbxContent>
                        <w:p w14:paraId="668BCAF0" w14:textId="77777777" w:rsidR="0082069F" w:rsidRPr="0082069F" w:rsidRDefault="0082069F" w:rsidP="0082069F">
                          <w:pPr>
                            <w:rPr>
                              <w:color w:val="C0C0C0"/>
                            </w:rPr>
                          </w:pPr>
                          <w:proofErr w:type="spellStart"/>
                          <w:r w:rsidRPr="0082069F">
                            <w:rPr>
                              <w:color w:val="C0C0C0"/>
                            </w:rPr>
                            <w:t>TabStrip</w:t>
                          </w:r>
                          <w:proofErr w:type="spellEnd"/>
                        </w:p>
                      </w:txbxContent>
                    </v:textbox>
                  </v:shape>
                  <v:shape id="Text Box 9" o:spid="_x0000_s1033" type="#_x0000_t202" style="position:absolute;left:6077;top:3480;width:2193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">
                    <v:stroke dashstyle="dash"/>
                    <v:textbox>
                      <w:txbxContent>
                        <w:p w14:paraId="2DD22A3E" w14:textId="77777777" w:rsidR="0082069F" w:rsidRPr="0082069F" w:rsidRDefault="0082069F" w:rsidP="0082069F">
                          <w:pPr>
                            <w:rPr>
                              <w:color w:val="C0C0C0"/>
                            </w:rPr>
                          </w:pPr>
                          <w:proofErr w:type="spellStart"/>
                          <w:r w:rsidRPr="0082069F">
                            <w:rPr>
                              <w:color w:val="C0C0C0"/>
                            </w:rPr>
                            <w:t>WrappedWindows</w:t>
                          </w:r>
                          <w:proofErr w:type="spellEnd"/>
                        </w:p>
                      </w:txbxContent>
                    </v:textbox>
                  </v:shape>
                  <v:shape id="Text Box 10" o:spid="_x0000_s1034" type="#_x0000_t202" style="position:absolute;left:2870;top:4414;width:5400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">
                    <v:stroke dashstyle="dash"/>
                    <v:textbox>
                      <w:txbxContent>
                        <w:p w14:paraId="34888F33" w14:textId="77777777" w:rsidR="0082069F" w:rsidRPr="0082069F" w:rsidRDefault="0082069F" w:rsidP="0082069F">
                          <w:pPr>
                            <w:rPr>
                              <w:color w:val="C0C0C0"/>
                            </w:rPr>
                          </w:pPr>
                          <w:proofErr w:type="spellStart"/>
                          <w:r w:rsidRPr="0082069F">
                            <w:rPr>
                              <w:color w:val="C0C0C0"/>
                            </w:rPr>
                            <w:t>WindowManagerPanel</w:t>
                          </w:r>
                          <w:proofErr w:type="spellEnd"/>
                        </w:p>
                      </w:txbxContent>
                    </v:textbox>
                  </v:shape>
                  <v:line id="Line 11" o:spid="_x0000_s1035" style="position:absolute;flip:x;visibility:visible;mso-wrap-style:square" from="3020,3024" to="3021,4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">
                    <v:stroke endarrow="block"/>
                  </v:line>
                  <v:shape id="Text Box 12" o:spid="_x0000_s1036" type="#_x0000_t202" style="position:absolute;left:3320;top:5031;width:843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">
                    <v:stroke dashstyle="dash"/>
                    <v:textbox>
                      <w:txbxContent>
                        <w:p w14:paraId="3CBE83D3" w14:textId="77777777" w:rsidR="0082069F" w:rsidRPr="0082069F" w:rsidRDefault="0082069F">
                          <w:pPr>
                            <w:rPr>
                              <w:color w:val="C0C0C0"/>
                            </w:rPr>
                          </w:pPr>
                          <w:r w:rsidRPr="0082069F">
                            <w:rPr>
                              <w:color w:val="C0C0C0"/>
                            </w:rPr>
                            <w:t>(…)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E8C50F1" w14:textId="77777777" w:rsidR="00A47025" w:rsidRDefault="00A47025" w:rsidP="00A47025">
      <w:pPr>
        <w:pStyle w:val="Caption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4810BE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– </w:t>
      </w:r>
      <w:r w:rsidR="00EB5E0D">
        <w:t xml:space="preserve">Tiling - </w:t>
      </w:r>
      <w:r>
        <w:t>Functional Diagram</w:t>
      </w:r>
    </w:p>
    <w:p w14:paraId="680A2E80" w14:textId="77777777" w:rsidR="00C1104E" w:rsidRPr="00C1104E" w:rsidRDefault="00C1104E" w:rsidP="00C1104E"/>
    <w:p w14:paraId="69A6D591" w14:textId="77777777" w:rsidR="0027045B" w:rsidRDefault="00CB5C19" w:rsidP="0014165A">
      <w:r>
        <w:rPr>
          <w:noProof/>
        </w:rPr>
        <w:drawing>
          <wp:inline distT="0" distB="0" distL="0" distR="0" wp14:anchorId="3813782C" wp14:editId="5DF5F6DD">
            <wp:extent cx="4572000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BF930" w14:textId="77777777" w:rsidR="0027045B" w:rsidRDefault="0027045B" w:rsidP="0027045B">
      <w:pPr>
        <w:pStyle w:val="Caption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4810BE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– Real-World </w:t>
      </w:r>
      <w:r w:rsidR="00EB5E0D">
        <w:t>Tiling</w:t>
      </w:r>
      <w:r>
        <w:t xml:space="preserve"> Example</w:t>
      </w:r>
    </w:p>
    <w:p w14:paraId="2373744A" w14:textId="77777777" w:rsidR="0092506E" w:rsidRPr="0092506E" w:rsidRDefault="0092506E" w:rsidP="0092506E"/>
    <w:p w14:paraId="1F410A29" w14:textId="77777777" w:rsidR="0027045B" w:rsidRDefault="0027045B" w:rsidP="0027045B">
      <w:pPr>
        <w:pStyle w:val="Heading3"/>
      </w:pPr>
      <w:r>
        <w:t>Auxiliary Window</w:t>
      </w:r>
    </w:p>
    <w:p w14:paraId="1D2F811E" w14:textId="77777777" w:rsidR="0027045B" w:rsidRDefault="0027045B" w:rsidP="0014165A">
      <w:pPr>
        <w:pStyle w:val="BodyText"/>
      </w:pPr>
      <w:r>
        <w:t xml:space="preserve">The </w:t>
      </w:r>
      <w:proofErr w:type="spellStart"/>
      <w:r>
        <w:t>AuxiliaryWindow</w:t>
      </w:r>
      <w:proofErr w:type="spellEnd"/>
      <w:r>
        <w:t xml:space="preserve"> property allows </w:t>
      </w:r>
      <w:r w:rsidR="0014165A">
        <w:t xml:space="preserve">you to add an MDI child to </w:t>
      </w:r>
      <w:proofErr w:type="spellStart"/>
      <w:r w:rsidR="0014165A">
        <w:t>MDIWindowManager</w:t>
      </w:r>
      <w:proofErr w:type="spellEnd"/>
      <w:r w:rsidR="0014165A">
        <w:t xml:space="preserve"> without having it participate in tab switching but still maintain the TDI aesthetic. The Auxiliary Window is docked to a particular side of </w:t>
      </w:r>
      <w:proofErr w:type="spellStart"/>
      <w:r w:rsidR="0014165A">
        <w:t>WindowManager</w:t>
      </w:r>
      <w:proofErr w:type="spellEnd"/>
      <w:r w:rsidR="0014165A">
        <w:t xml:space="preserve"> depending on the </w:t>
      </w:r>
      <w:proofErr w:type="spellStart"/>
      <w:r w:rsidR="0014165A">
        <w:t>WindowManagerPanel’s</w:t>
      </w:r>
      <w:proofErr w:type="spellEnd"/>
      <w:r w:rsidR="0014165A">
        <w:t xml:space="preserve"> Orientation property.</w:t>
      </w:r>
    </w:p>
    <w:p w14:paraId="4279148B" w14:textId="77777777" w:rsidR="0014165A" w:rsidRDefault="0014165A" w:rsidP="0014165A">
      <w:pPr>
        <w:pStyle w:val="BodyText"/>
      </w:pPr>
      <w:r>
        <w:lastRenderedPageBreak/>
        <w:t>You can use the Auxiliary Window property to achieve 2 and 3-pane “Views” like those seen in applications such as MS Outlook.</w:t>
      </w:r>
    </w:p>
    <w:p w14:paraId="3A15FEA0" w14:textId="77777777" w:rsidR="0065000D" w:rsidRDefault="00CB5C19" w:rsidP="0014165A">
      <w:r>
        <w:rPr>
          <w:noProof/>
        </w:rPr>
        <mc:AlternateContent>
          <mc:Choice Requires="wpc">
            <w:drawing>
              <wp:inline distT="0" distB="0" distL="0" distR="0" wp14:anchorId="400C760B" wp14:editId="39196434">
                <wp:extent cx="5486400" cy="2286000"/>
                <wp:effectExtent l="0" t="0" r="0" b="0"/>
                <wp:docPr id="27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5" name="Group 40"/>
                        <wpg:cNvGrpSpPr>
                          <a:grpSpLocks/>
                        </wpg:cNvGrpSpPr>
                        <wpg:grpSpPr bwMode="auto">
                          <a:xfrm>
                            <a:off x="228600" y="228229"/>
                            <a:ext cx="3543300" cy="1943656"/>
                            <a:chOff x="2870" y="2562"/>
                            <a:chExt cx="4050" cy="2006"/>
                          </a:xfrm>
                        </wpg:grpSpPr>
                        <wpg:grpSp>
                          <wpg:cNvPr id="16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3770" y="2562"/>
                              <a:ext cx="3150" cy="2005"/>
                              <a:chOff x="2870" y="2563"/>
                              <a:chExt cx="4800" cy="2930"/>
                            </a:xfrm>
                          </wpg:grpSpPr>
                          <wps:wsp>
                            <wps:cNvPr id="17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70" y="2563"/>
                                <a:ext cx="4800" cy="4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3E4AA9" w14:textId="77777777" w:rsidR="0065000D" w:rsidRPr="0065000D" w:rsidRDefault="0065000D" w:rsidP="0065000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5000D">
                                    <w:rPr>
                                      <w:sz w:val="16"/>
                                      <w:szCs w:val="16"/>
                                    </w:rPr>
                                    <w:t>WindowManagerPanel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70" y="3025"/>
                                <a:ext cx="2250" cy="4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D40007" w14:textId="77777777" w:rsidR="0065000D" w:rsidRPr="0065000D" w:rsidRDefault="0065000D" w:rsidP="0065000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5000D">
                                    <w:rPr>
                                      <w:sz w:val="16"/>
                                      <w:szCs w:val="16"/>
                                    </w:rPr>
                                    <w:t>TabStrip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70" y="3488"/>
                                <a:ext cx="195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24742" w14:textId="77777777" w:rsidR="0065000D" w:rsidRPr="0065000D" w:rsidRDefault="0065000D" w:rsidP="0065000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5000D">
                                    <w:rPr>
                                      <w:sz w:val="16"/>
                                      <w:szCs w:val="16"/>
                                    </w:rPr>
                                    <w:t>WrappedWindows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20" y="3025"/>
                                <a:ext cx="2250" cy="4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C4B816" w14:textId="77777777" w:rsidR="0065000D" w:rsidRPr="0065000D" w:rsidRDefault="0065000D" w:rsidP="0065000D">
                                  <w:pPr>
                                    <w:rPr>
                                      <w:color w:val="C0C0C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5000D">
                                    <w:rPr>
                                      <w:color w:val="C0C0C0"/>
                                      <w:sz w:val="16"/>
                                      <w:szCs w:val="16"/>
                                    </w:rPr>
                                    <w:t>TabStrip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20" y="3488"/>
                                <a:ext cx="195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7E69EE" w14:textId="77777777" w:rsidR="0065000D" w:rsidRPr="0065000D" w:rsidRDefault="0065000D" w:rsidP="0065000D">
                                  <w:pPr>
                                    <w:rPr>
                                      <w:color w:val="C0C0C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5000D">
                                    <w:rPr>
                                      <w:color w:val="C0C0C0"/>
                                      <w:sz w:val="16"/>
                                      <w:szCs w:val="16"/>
                                    </w:rPr>
                                    <w:t>WrappedWindows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70" y="4568"/>
                                <a:ext cx="4800" cy="4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4C32AD" w14:textId="77777777" w:rsidR="0065000D" w:rsidRPr="0065000D" w:rsidRDefault="0065000D" w:rsidP="0065000D">
                                  <w:pPr>
                                    <w:rPr>
                                      <w:color w:val="C0C0C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5000D">
                                    <w:rPr>
                                      <w:color w:val="C0C0C0"/>
                                      <w:sz w:val="16"/>
                                      <w:szCs w:val="16"/>
                                    </w:rPr>
                                    <w:t>WindowManagerPanel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20" y="3025"/>
                                <a:ext cx="1" cy="154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70" y="5031"/>
                                <a:ext cx="750" cy="4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978801" w14:textId="77777777" w:rsidR="0065000D" w:rsidRPr="0065000D" w:rsidRDefault="0065000D" w:rsidP="0065000D">
                                  <w:pPr>
                                    <w:rPr>
                                      <w:color w:val="C0C0C0"/>
                                      <w:sz w:val="16"/>
                                      <w:szCs w:val="16"/>
                                    </w:rPr>
                                  </w:pPr>
                                  <w:r w:rsidRPr="0065000D">
                                    <w:rPr>
                                      <w:color w:val="C0C0C0"/>
                                      <w:sz w:val="16"/>
                                      <w:szCs w:val="16"/>
                                    </w:rPr>
                                    <w:t>(…)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5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0" y="2562"/>
                              <a:ext cx="900" cy="20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91772F" w14:textId="77777777" w:rsidR="0065000D" w:rsidRDefault="0065000D">
                                <w:r>
                                  <w:t>Aux Window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00C760B" id="Canvas 13" o:spid="_x0000_s1037" editas="canvas" style="width:6in;height:180pt;mso-position-horizontal-relative:char;mso-position-vertical-relative:line" coordsize="54864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">
                <v:shape id="_x0000_s1038" type="#_x0000_t75" style="position:absolute;width:54864;height:22860;visibility:visible;mso-wrap-style:square">
                  <v:fill o:detectmouseclick="t"/>
                  <v:path o:connecttype="none"/>
                </v:shape>
                <v:group id="Group 40" o:spid="_x0000_s1039" style="position:absolute;left:2286;top:2282;width:35433;height:19436" coordorigin="2870,2562" coordsize="4050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oup 23" o:spid="_x0000_s1040" style="position:absolute;left:3770;top:2562;width:3150;height:2005" coordorigin="2870,2563" coordsize="4800,2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Text Box 15" o:spid="_x0000_s1041" type="#_x0000_t202" style="position:absolute;left:2870;top:2563;width:4800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    <v:textbox>
                        <w:txbxContent>
                          <w:p w14:paraId="263E4AA9" w14:textId="77777777" w:rsidR="0065000D" w:rsidRPr="0065000D" w:rsidRDefault="0065000D" w:rsidP="006500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5000D">
                              <w:rPr>
                                <w:sz w:val="16"/>
                                <w:szCs w:val="16"/>
                              </w:rPr>
                              <w:t>WindowManagerPanel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6" o:spid="_x0000_s1042" type="#_x0000_t202" style="position:absolute;left:3170;top:3025;width:2250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    <v:textbox>
                        <w:txbxContent>
                          <w:p w14:paraId="56D40007" w14:textId="77777777" w:rsidR="0065000D" w:rsidRPr="0065000D" w:rsidRDefault="0065000D" w:rsidP="006500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5000D">
                              <w:rPr>
                                <w:sz w:val="16"/>
                                <w:szCs w:val="16"/>
                              </w:rPr>
                              <w:t>TabStrip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7" o:spid="_x0000_s1043" type="#_x0000_t202" style="position:absolute;left:3470;top:3488;width:195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    <v:textbox>
                        <w:txbxContent>
                          <w:p w14:paraId="30724742" w14:textId="77777777" w:rsidR="0065000D" w:rsidRPr="0065000D" w:rsidRDefault="0065000D" w:rsidP="006500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5000D">
                              <w:rPr>
                                <w:sz w:val="16"/>
                                <w:szCs w:val="16"/>
                              </w:rPr>
                              <w:t>WrappedWindows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8" o:spid="_x0000_s1044" type="#_x0000_t202" style="position:absolute;left:5420;top:3025;width:2250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">
                      <v:stroke dashstyle="dash"/>
                      <v:textbox>
                        <w:txbxContent>
                          <w:p w14:paraId="2FC4B816" w14:textId="77777777" w:rsidR="0065000D" w:rsidRPr="0065000D" w:rsidRDefault="0065000D" w:rsidP="0065000D">
                            <w:pPr>
                              <w:rPr>
                                <w:color w:val="C0C0C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5000D">
                              <w:rPr>
                                <w:color w:val="C0C0C0"/>
                                <w:sz w:val="16"/>
                                <w:szCs w:val="16"/>
                              </w:rPr>
                              <w:t>TabStrip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9" o:spid="_x0000_s1045" type="#_x0000_t202" style="position:absolute;left:5720;top:3488;width:195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">
                      <v:stroke dashstyle="dash"/>
                      <v:textbox>
                        <w:txbxContent>
                          <w:p w14:paraId="5A7E69EE" w14:textId="77777777" w:rsidR="0065000D" w:rsidRPr="0065000D" w:rsidRDefault="0065000D" w:rsidP="0065000D">
                            <w:pPr>
                              <w:rPr>
                                <w:color w:val="C0C0C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5000D">
                              <w:rPr>
                                <w:color w:val="C0C0C0"/>
                                <w:sz w:val="16"/>
                                <w:szCs w:val="16"/>
                              </w:rPr>
                              <w:t>WrappedWindows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20" o:spid="_x0000_s1046" type="#_x0000_t202" style="position:absolute;left:2870;top:4568;width:480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">
                      <v:stroke dashstyle="dash"/>
                      <v:textbox>
                        <w:txbxContent>
                          <w:p w14:paraId="684C32AD" w14:textId="77777777" w:rsidR="0065000D" w:rsidRPr="0065000D" w:rsidRDefault="0065000D" w:rsidP="0065000D">
                            <w:pPr>
                              <w:rPr>
                                <w:color w:val="C0C0C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5000D">
                              <w:rPr>
                                <w:color w:val="C0C0C0"/>
                                <w:sz w:val="16"/>
                                <w:szCs w:val="16"/>
                              </w:rPr>
                              <w:t>WindowManagerPanel</w:t>
                            </w:r>
                            <w:proofErr w:type="spellEnd"/>
                          </w:p>
                        </w:txbxContent>
                      </v:textbox>
                    </v:shape>
                    <v:line id="Line 21" o:spid="_x0000_s1047" style="position:absolute;visibility:visible;mso-wrap-style:square" from="3020,3025" to="3021,4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    <v:stroke endarrow="block"/>
                    </v:line>
                    <v:shape id="Text Box 22" o:spid="_x0000_s1048" type="#_x0000_t202" style="position:absolute;left:3170;top:5031;width:750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">
                      <v:stroke dashstyle="dash"/>
                      <v:textbox>
                        <w:txbxContent>
                          <w:p w14:paraId="2E978801" w14:textId="77777777" w:rsidR="0065000D" w:rsidRPr="0065000D" w:rsidRDefault="0065000D" w:rsidP="0065000D">
                            <w:pPr>
                              <w:rPr>
                                <w:color w:val="C0C0C0"/>
                                <w:sz w:val="16"/>
                                <w:szCs w:val="16"/>
                              </w:rPr>
                            </w:pPr>
                            <w:r w:rsidRPr="0065000D">
                              <w:rPr>
                                <w:color w:val="C0C0C0"/>
                                <w:sz w:val="16"/>
                                <w:szCs w:val="16"/>
                              </w:rPr>
                              <w:t>(…)</w:t>
                            </w:r>
                          </w:p>
                        </w:txbxContent>
                      </v:textbox>
                    </v:shape>
                  </v:group>
                  <v:shape id="Text Box 24" o:spid="_x0000_s1049" type="#_x0000_t202" style="position:absolute;left:2870;top:2562;width:900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">
                    <v:textbox style="layout-flow:vertical;mso-layout-flow-alt:bottom-to-top">
                      <w:txbxContent>
                        <w:p w14:paraId="4791772F" w14:textId="77777777" w:rsidR="0065000D" w:rsidRDefault="0065000D">
                          <w:r>
                            <w:t>Aux Window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8D609B4" w14:textId="77777777" w:rsidR="0065000D" w:rsidRDefault="0065000D" w:rsidP="0065000D">
      <w:pPr>
        <w:pStyle w:val="Caption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4810BE"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– Auxiliary Window Layout with </w:t>
      </w:r>
      <w:proofErr w:type="spellStart"/>
      <w:r>
        <w:t>WindowManager</w:t>
      </w:r>
      <w:proofErr w:type="spellEnd"/>
      <w:r>
        <w:t xml:space="preserve"> Orientation-Right</w:t>
      </w:r>
    </w:p>
    <w:p w14:paraId="463F2677" w14:textId="77777777" w:rsidR="0065000D" w:rsidRDefault="0065000D" w:rsidP="0027045B"/>
    <w:p w14:paraId="7FB3889B" w14:textId="77777777" w:rsidR="0065000D" w:rsidRDefault="00CB5C19" w:rsidP="0014165A">
      <w:r>
        <w:rPr>
          <w:noProof/>
        </w:rPr>
        <mc:AlternateContent>
          <mc:Choice Requires="wpc">
            <w:drawing>
              <wp:inline distT="0" distB="0" distL="0" distR="0" wp14:anchorId="1E26016C" wp14:editId="3311609B">
                <wp:extent cx="5486400" cy="2857500"/>
                <wp:effectExtent l="0" t="0" r="0" b="0"/>
                <wp:docPr id="26" name="Canvas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" name="Group 39"/>
                        <wpg:cNvGrpSpPr>
                          <a:grpSpLocks/>
                        </wpg:cNvGrpSpPr>
                        <wpg:grpSpPr bwMode="auto">
                          <a:xfrm>
                            <a:off x="228600" y="228926"/>
                            <a:ext cx="3657600" cy="2514481"/>
                            <a:chOff x="3920" y="2717"/>
                            <a:chExt cx="3150" cy="2931"/>
                          </a:xfrm>
                        </wpg:grpSpPr>
                        <wpg:grpSp>
                          <wpg:cNvPr id="3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3920" y="3642"/>
                              <a:ext cx="3150" cy="2006"/>
                              <a:chOff x="2870" y="2563"/>
                              <a:chExt cx="4800" cy="2930"/>
                            </a:xfrm>
                          </wpg:grpSpPr>
                          <wps:wsp>
                            <wps:cNvPr id="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70" y="2563"/>
                                <a:ext cx="4800" cy="4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F3C76B" w14:textId="77777777" w:rsidR="0065000D" w:rsidRPr="0065000D" w:rsidRDefault="0065000D" w:rsidP="0065000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5000D">
                                    <w:rPr>
                                      <w:sz w:val="16"/>
                                      <w:szCs w:val="16"/>
                                    </w:rPr>
                                    <w:t>WindowManagerPanel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70" y="3025"/>
                                <a:ext cx="2250" cy="4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A9FA9E" w14:textId="77777777" w:rsidR="0065000D" w:rsidRPr="0065000D" w:rsidRDefault="0065000D" w:rsidP="0065000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5000D">
                                    <w:rPr>
                                      <w:sz w:val="16"/>
                                      <w:szCs w:val="16"/>
                                    </w:rPr>
                                    <w:t>TabStrip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70" y="3488"/>
                                <a:ext cx="195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4C80BF" w14:textId="77777777" w:rsidR="0065000D" w:rsidRPr="0065000D" w:rsidRDefault="0065000D" w:rsidP="0065000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5000D">
                                    <w:rPr>
                                      <w:sz w:val="16"/>
                                      <w:szCs w:val="16"/>
                                    </w:rPr>
                                    <w:t>WrappedWindows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20" y="3025"/>
                                <a:ext cx="2250" cy="4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6E119B" w14:textId="77777777" w:rsidR="0065000D" w:rsidRPr="0065000D" w:rsidRDefault="0065000D" w:rsidP="0065000D">
                                  <w:pPr>
                                    <w:rPr>
                                      <w:color w:val="C0C0C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5000D">
                                    <w:rPr>
                                      <w:color w:val="C0C0C0"/>
                                      <w:sz w:val="16"/>
                                      <w:szCs w:val="16"/>
                                    </w:rPr>
                                    <w:t>TabStrip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20" y="3488"/>
                                <a:ext cx="195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D5C12E" w14:textId="77777777" w:rsidR="0065000D" w:rsidRPr="0065000D" w:rsidRDefault="0065000D" w:rsidP="0065000D">
                                  <w:pPr>
                                    <w:rPr>
                                      <w:color w:val="C0C0C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5000D">
                                    <w:rPr>
                                      <w:color w:val="C0C0C0"/>
                                      <w:sz w:val="16"/>
                                      <w:szCs w:val="16"/>
                                    </w:rPr>
                                    <w:t>WrappedWindows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70" y="4568"/>
                                <a:ext cx="4800" cy="4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C80269" w14:textId="77777777" w:rsidR="0065000D" w:rsidRPr="0065000D" w:rsidRDefault="0065000D" w:rsidP="0065000D">
                                  <w:pPr>
                                    <w:rPr>
                                      <w:color w:val="C0C0C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5000D">
                                    <w:rPr>
                                      <w:color w:val="C0C0C0"/>
                                      <w:sz w:val="16"/>
                                      <w:szCs w:val="16"/>
                                    </w:rPr>
                                    <w:t>WindowManagerPanel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Lin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20" y="3025"/>
                                <a:ext cx="1" cy="154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70" y="5031"/>
                                <a:ext cx="750" cy="4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9D6C8B" w14:textId="77777777" w:rsidR="0065000D" w:rsidRPr="0065000D" w:rsidRDefault="0065000D" w:rsidP="0065000D">
                                  <w:pPr>
                                    <w:rPr>
                                      <w:color w:val="C0C0C0"/>
                                      <w:sz w:val="16"/>
                                      <w:szCs w:val="16"/>
                                    </w:rPr>
                                  </w:pPr>
                                  <w:r w:rsidRPr="0065000D">
                                    <w:rPr>
                                      <w:color w:val="C0C0C0"/>
                                      <w:sz w:val="16"/>
                                      <w:szCs w:val="16"/>
                                    </w:rPr>
                                    <w:t>(…)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0" y="2717"/>
                              <a:ext cx="3150" cy="9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7FB6EB" w14:textId="77777777" w:rsidR="0065000D" w:rsidRDefault="0065000D" w:rsidP="0065000D">
                                <w:r>
                                  <w:t>Aux Window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E26016C" id="Canvas 26" o:spid="_x0000_s1050" editas="canvas" style="width:6in;height:225pt;mso-position-horizontal-relative:char;mso-position-vertical-relative:line" coordsize="54864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">
                <v:shape id="_x0000_s1051" type="#_x0000_t75" style="position:absolute;width:54864;height:28575;visibility:visible;mso-wrap-style:square">
                  <v:fill o:detectmouseclick="t"/>
                  <v:path o:connecttype="none"/>
                </v:shape>
                <v:group id="Group 39" o:spid="_x0000_s1052" style="position:absolute;left:2286;top:2289;width:36576;height:25145" coordorigin="3920,2717" coordsize="3150,2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29" o:spid="_x0000_s1053" style="position:absolute;left:3920;top:3642;width:3150;height:2006" coordorigin="2870,2563" coordsize="4800,2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 id="Text Box 30" o:spid="_x0000_s1054" type="#_x0000_t202" style="position:absolute;left:2870;top:2563;width:4800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  <v:textbox>
                        <w:txbxContent>
                          <w:p w14:paraId="46F3C76B" w14:textId="77777777" w:rsidR="0065000D" w:rsidRPr="0065000D" w:rsidRDefault="0065000D" w:rsidP="006500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5000D">
                              <w:rPr>
                                <w:sz w:val="16"/>
                                <w:szCs w:val="16"/>
                              </w:rPr>
                              <w:t>WindowManagerPanel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31" o:spid="_x0000_s1055" type="#_x0000_t202" style="position:absolute;left:3170;top:3025;width:2250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  <v:textbox>
                        <w:txbxContent>
                          <w:p w14:paraId="65A9FA9E" w14:textId="77777777" w:rsidR="0065000D" w:rsidRPr="0065000D" w:rsidRDefault="0065000D" w:rsidP="006500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5000D">
                              <w:rPr>
                                <w:sz w:val="16"/>
                                <w:szCs w:val="16"/>
                              </w:rPr>
                              <w:t>TabStrip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32" o:spid="_x0000_s1056" type="#_x0000_t202" style="position:absolute;left:3470;top:3488;width:195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  <v:textbox>
                        <w:txbxContent>
                          <w:p w14:paraId="3A4C80BF" w14:textId="77777777" w:rsidR="0065000D" w:rsidRPr="0065000D" w:rsidRDefault="0065000D" w:rsidP="006500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5000D">
                              <w:rPr>
                                <w:sz w:val="16"/>
                                <w:szCs w:val="16"/>
                              </w:rPr>
                              <w:t>WrappedWindows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33" o:spid="_x0000_s1057" type="#_x0000_t202" style="position:absolute;left:5420;top:3025;width:2250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">
                      <v:stroke dashstyle="dash"/>
                      <v:textbox>
                        <w:txbxContent>
                          <w:p w14:paraId="5F6E119B" w14:textId="77777777" w:rsidR="0065000D" w:rsidRPr="0065000D" w:rsidRDefault="0065000D" w:rsidP="0065000D">
                            <w:pPr>
                              <w:rPr>
                                <w:color w:val="C0C0C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5000D">
                              <w:rPr>
                                <w:color w:val="C0C0C0"/>
                                <w:sz w:val="16"/>
                                <w:szCs w:val="16"/>
                              </w:rPr>
                              <w:t>TabStrip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34" o:spid="_x0000_s1058" type="#_x0000_t202" style="position:absolute;left:5720;top:3488;width:195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">
                      <v:stroke dashstyle="dash"/>
                      <v:textbox>
                        <w:txbxContent>
                          <w:p w14:paraId="33D5C12E" w14:textId="77777777" w:rsidR="0065000D" w:rsidRPr="0065000D" w:rsidRDefault="0065000D" w:rsidP="0065000D">
                            <w:pPr>
                              <w:rPr>
                                <w:color w:val="C0C0C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5000D">
                              <w:rPr>
                                <w:color w:val="C0C0C0"/>
                                <w:sz w:val="16"/>
                                <w:szCs w:val="16"/>
                              </w:rPr>
                              <w:t>WrappedWindows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35" o:spid="_x0000_s1059" type="#_x0000_t202" style="position:absolute;left:2870;top:4568;width:480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">
                      <v:stroke dashstyle="dash"/>
                      <v:textbox>
                        <w:txbxContent>
                          <w:p w14:paraId="60C80269" w14:textId="77777777" w:rsidR="0065000D" w:rsidRPr="0065000D" w:rsidRDefault="0065000D" w:rsidP="0065000D">
                            <w:pPr>
                              <w:rPr>
                                <w:color w:val="C0C0C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5000D">
                              <w:rPr>
                                <w:color w:val="C0C0C0"/>
                                <w:sz w:val="16"/>
                                <w:szCs w:val="16"/>
                              </w:rPr>
                              <w:t>WindowManagerPanel</w:t>
                            </w:r>
                            <w:proofErr w:type="spellEnd"/>
                          </w:p>
                        </w:txbxContent>
                      </v:textbox>
                    </v:shape>
                    <v:line id="Line 36" o:spid="_x0000_s1060" style="position:absolute;visibility:visible;mso-wrap-style:square" from="3020,3025" to="3021,4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PQwgAAANs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">
                      <v:stroke endarrow="block"/>
                    </v:line>
                    <v:shape id="Text Box 37" o:spid="_x0000_s1061" type="#_x0000_t202" style="position:absolute;left:3170;top:5031;width:750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">
                      <v:stroke dashstyle="dash"/>
                      <v:textbox>
                        <w:txbxContent>
                          <w:p w14:paraId="599D6C8B" w14:textId="77777777" w:rsidR="0065000D" w:rsidRPr="0065000D" w:rsidRDefault="0065000D" w:rsidP="0065000D">
                            <w:pPr>
                              <w:rPr>
                                <w:color w:val="C0C0C0"/>
                                <w:sz w:val="16"/>
                                <w:szCs w:val="16"/>
                              </w:rPr>
                            </w:pPr>
                            <w:r w:rsidRPr="0065000D">
                              <w:rPr>
                                <w:color w:val="C0C0C0"/>
                                <w:sz w:val="16"/>
                                <w:szCs w:val="16"/>
                              </w:rPr>
                              <w:t>(…)</w:t>
                            </w:r>
                          </w:p>
                        </w:txbxContent>
                      </v:textbox>
                    </v:shape>
                  </v:group>
                  <v:shape id="Text Box 38" o:spid="_x0000_s1062" type="#_x0000_t202" style="position:absolute;left:3920;top:2717;width:3150;height: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<v:textbox>
                      <w:txbxContent>
                        <w:p w14:paraId="1F7FB6EB" w14:textId="77777777" w:rsidR="0065000D" w:rsidRDefault="0065000D" w:rsidP="0065000D">
                          <w:r>
                            <w:t>Aux Window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58C994C" w14:textId="77777777" w:rsidR="0065000D" w:rsidRDefault="0065000D" w:rsidP="0065000D">
      <w:pPr>
        <w:pStyle w:val="Caption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4810BE">
        <w:rPr>
          <w:noProof/>
        </w:rPr>
        <w:t>5</w:t>
      </w:r>
      <w:r w:rsidR="00000000">
        <w:rPr>
          <w:noProof/>
        </w:rPr>
        <w:fldChar w:fldCharType="end"/>
      </w:r>
      <w:r>
        <w:t xml:space="preserve"> – Auxiliary Window Layout with </w:t>
      </w:r>
      <w:proofErr w:type="spellStart"/>
      <w:r>
        <w:t>WindowManager</w:t>
      </w:r>
      <w:proofErr w:type="spellEnd"/>
      <w:r>
        <w:t xml:space="preserve"> Orientation-Bottom</w:t>
      </w:r>
    </w:p>
    <w:p w14:paraId="1DE1BD2C" w14:textId="77777777" w:rsidR="0065000D" w:rsidRDefault="0065000D" w:rsidP="0027045B"/>
    <w:p w14:paraId="7822FC2D" w14:textId="77777777" w:rsidR="00EB5E0D" w:rsidRDefault="00CB5C19" w:rsidP="00EB5E0D">
      <w:pPr>
        <w:keepNext/>
      </w:pPr>
      <w:r>
        <w:rPr>
          <w:noProof/>
        </w:rPr>
        <w:lastRenderedPageBreak/>
        <w:drawing>
          <wp:inline distT="0" distB="0" distL="0" distR="0" wp14:anchorId="3CB3E204" wp14:editId="5BF286C6">
            <wp:extent cx="4905375" cy="3990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13737" w14:textId="77777777" w:rsidR="00EB5E0D" w:rsidRDefault="00EB5E0D" w:rsidP="00EB5E0D">
      <w:pPr>
        <w:pStyle w:val="Caption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4810BE"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– Real-World Example of Auxiliary Window Use</w:t>
      </w:r>
    </w:p>
    <w:p w14:paraId="08203657" w14:textId="77777777" w:rsidR="00EB5E0D" w:rsidRDefault="00EB5E0D" w:rsidP="0027045B"/>
    <w:p w14:paraId="56D156BC" w14:textId="77777777" w:rsidR="0065000D" w:rsidRPr="0014165A" w:rsidRDefault="0065000D" w:rsidP="0027045B">
      <w:pPr>
        <w:rPr>
          <w:b/>
          <w:sz w:val="20"/>
          <w:szCs w:val="20"/>
        </w:rPr>
      </w:pPr>
      <w:r w:rsidRPr="0014165A">
        <w:rPr>
          <w:b/>
          <w:sz w:val="20"/>
          <w:szCs w:val="20"/>
        </w:rPr>
        <w:t xml:space="preserve">Important Note: </w:t>
      </w:r>
      <w:r w:rsidR="00EB5E0D" w:rsidRPr="0014165A">
        <w:rPr>
          <w:b/>
          <w:sz w:val="20"/>
          <w:szCs w:val="20"/>
        </w:rPr>
        <w:t xml:space="preserve">The </w:t>
      </w:r>
      <w:proofErr w:type="spellStart"/>
      <w:r w:rsidR="00EB5E0D" w:rsidRPr="0014165A">
        <w:rPr>
          <w:b/>
          <w:sz w:val="20"/>
          <w:szCs w:val="20"/>
        </w:rPr>
        <w:t>AuxiliaryWindow</w:t>
      </w:r>
      <w:proofErr w:type="spellEnd"/>
      <w:r w:rsidR="00EB5E0D" w:rsidRPr="0014165A">
        <w:rPr>
          <w:b/>
          <w:sz w:val="20"/>
          <w:szCs w:val="20"/>
        </w:rPr>
        <w:t xml:space="preserve"> simply allows you to treat an MDI child as a “pane” in order to achieve Outlook style 3-pane views without modifying your MDI child or turning it into a </w:t>
      </w:r>
      <w:proofErr w:type="spellStart"/>
      <w:r w:rsidR="00EB5E0D" w:rsidRPr="0014165A">
        <w:rPr>
          <w:b/>
          <w:sz w:val="20"/>
          <w:szCs w:val="20"/>
        </w:rPr>
        <w:t>UserControl</w:t>
      </w:r>
      <w:proofErr w:type="spellEnd"/>
      <w:r w:rsidR="00EB5E0D" w:rsidRPr="0014165A">
        <w:rPr>
          <w:b/>
          <w:sz w:val="20"/>
          <w:szCs w:val="20"/>
        </w:rPr>
        <w:t xml:space="preserve">. </w:t>
      </w:r>
      <w:r w:rsidRPr="0014165A">
        <w:rPr>
          <w:b/>
          <w:sz w:val="20"/>
          <w:szCs w:val="20"/>
        </w:rPr>
        <w:t xml:space="preserve">You can still use Panels and Toolboxes docked </w:t>
      </w:r>
      <w:r w:rsidR="0014165A" w:rsidRPr="0014165A">
        <w:rPr>
          <w:b/>
          <w:sz w:val="20"/>
          <w:szCs w:val="20"/>
        </w:rPr>
        <w:t>to</w:t>
      </w:r>
      <w:r w:rsidRPr="0014165A">
        <w:rPr>
          <w:b/>
          <w:sz w:val="20"/>
          <w:szCs w:val="20"/>
        </w:rPr>
        <w:t xml:space="preserve"> the MDI Parent to house other controls</w:t>
      </w:r>
      <w:r w:rsidR="00EB5E0D" w:rsidRPr="0014165A">
        <w:rPr>
          <w:b/>
          <w:sz w:val="20"/>
          <w:szCs w:val="20"/>
        </w:rPr>
        <w:t xml:space="preserve"> (see More Information)</w:t>
      </w:r>
      <w:r w:rsidRPr="0014165A">
        <w:rPr>
          <w:b/>
          <w:sz w:val="20"/>
          <w:szCs w:val="20"/>
        </w:rPr>
        <w:t>.</w:t>
      </w:r>
    </w:p>
    <w:p w14:paraId="37F94DCD" w14:textId="77777777" w:rsidR="00CC5191" w:rsidRDefault="00CC5191" w:rsidP="00CC5191">
      <w:pPr>
        <w:pStyle w:val="Heading2"/>
      </w:pPr>
      <w:r>
        <w:t>More Information</w:t>
      </w:r>
    </w:p>
    <w:p w14:paraId="722A93B3" w14:textId="0B618E3E" w:rsidR="00CC5191" w:rsidRPr="00CC5191" w:rsidRDefault="00CC5191" w:rsidP="00114857">
      <w:pPr>
        <w:pStyle w:val="BodyText"/>
      </w:pPr>
      <w:r>
        <w:t xml:space="preserve">Visit </w:t>
      </w:r>
      <w:hyperlink r:id="rId10" w:history="1">
        <w:r w:rsidR="00E34F85">
          <w:rPr>
            <w:rStyle w:val="Hyperlink"/>
          </w:rPr>
          <w:t>http://riverfront.solutions/cmoya/cflashSoft/progs/mdiwinman/</w:t>
        </w:r>
      </w:hyperlink>
      <w:r>
        <w:t xml:space="preserve"> for </w:t>
      </w:r>
      <w:r w:rsidR="002D5259">
        <w:t xml:space="preserve">object model </w:t>
      </w:r>
      <w:r>
        <w:t>documentation and samples.</w:t>
      </w:r>
    </w:p>
    <w:sectPr w:rsidR="00CC5191" w:rsidRPr="00CC51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FAAC3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E5670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D672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949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2AB3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98DE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FCD2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58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EA9D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500F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AA4509E"/>
    <w:multiLevelType w:val="hybridMultilevel"/>
    <w:tmpl w:val="E1B8EC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0395483">
    <w:abstractNumId w:val="9"/>
  </w:num>
  <w:num w:numId="2" w16cid:durableId="181214847">
    <w:abstractNumId w:val="7"/>
  </w:num>
  <w:num w:numId="3" w16cid:durableId="335620190">
    <w:abstractNumId w:val="6"/>
  </w:num>
  <w:num w:numId="4" w16cid:durableId="1689521372">
    <w:abstractNumId w:val="5"/>
  </w:num>
  <w:num w:numId="5" w16cid:durableId="158078891">
    <w:abstractNumId w:val="4"/>
  </w:num>
  <w:num w:numId="6" w16cid:durableId="627053335">
    <w:abstractNumId w:val="8"/>
  </w:num>
  <w:num w:numId="7" w16cid:durableId="472866293">
    <w:abstractNumId w:val="3"/>
  </w:num>
  <w:num w:numId="8" w16cid:durableId="1512602345">
    <w:abstractNumId w:val="2"/>
  </w:num>
  <w:num w:numId="9" w16cid:durableId="533732152">
    <w:abstractNumId w:val="1"/>
  </w:num>
  <w:num w:numId="10" w16cid:durableId="1553494346">
    <w:abstractNumId w:val="0"/>
  </w:num>
  <w:num w:numId="11" w16cid:durableId="21300106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9F"/>
    <w:rsid w:val="00087E02"/>
    <w:rsid w:val="000A7D90"/>
    <w:rsid w:val="00114857"/>
    <w:rsid w:val="0014165A"/>
    <w:rsid w:val="0027045B"/>
    <w:rsid w:val="00295B4E"/>
    <w:rsid w:val="002C7B38"/>
    <w:rsid w:val="002D5259"/>
    <w:rsid w:val="004029C5"/>
    <w:rsid w:val="0042037D"/>
    <w:rsid w:val="004340AE"/>
    <w:rsid w:val="004810BE"/>
    <w:rsid w:val="00500944"/>
    <w:rsid w:val="0050316C"/>
    <w:rsid w:val="005D4D44"/>
    <w:rsid w:val="005D5D22"/>
    <w:rsid w:val="005F595C"/>
    <w:rsid w:val="0065000D"/>
    <w:rsid w:val="00662E67"/>
    <w:rsid w:val="006F16EB"/>
    <w:rsid w:val="006F2C49"/>
    <w:rsid w:val="00724D61"/>
    <w:rsid w:val="007503DD"/>
    <w:rsid w:val="007C5F8A"/>
    <w:rsid w:val="0080156A"/>
    <w:rsid w:val="0082069F"/>
    <w:rsid w:val="00875672"/>
    <w:rsid w:val="00894EEB"/>
    <w:rsid w:val="008D2BC0"/>
    <w:rsid w:val="00913398"/>
    <w:rsid w:val="0092506E"/>
    <w:rsid w:val="0092513E"/>
    <w:rsid w:val="00A04A52"/>
    <w:rsid w:val="00A47025"/>
    <w:rsid w:val="00B47EEC"/>
    <w:rsid w:val="00B64C58"/>
    <w:rsid w:val="00C1104E"/>
    <w:rsid w:val="00C8095B"/>
    <w:rsid w:val="00CB5C19"/>
    <w:rsid w:val="00CC5191"/>
    <w:rsid w:val="00D64FBB"/>
    <w:rsid w:val="00DD52C0"/>
    <w:rsid w:val="00E00235"/>
    <w:rsid w:val="00E21C8B"/>
    <w:rsid w:val="00E34F85"/>
    <w:rsid w:val="00EB5E0D"/>
    <w:rsid w:val="00FD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251A16"/>
  <w15:chartTrackingRefBased/>
  <w15:docId w15:val="{FC7746B3-C055-4ABE-83EB-51668A22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4029C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029C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C519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4029C5"/>
    <w:rPr>
      <w:b/>
      <w:bCs/>
      <w:sz w:val="20"/>
      <w:szCs w:val="20"/>
    </w:rPr>
  </w:style>
  <w:style w:type="character" w:styleId="Hyperlink">
    <w:name w:val="Hyperlink"/>
    <w:basedOn w:val="DefaultParagraphFont"/>
    <w:rsid w:val="00CC5191"/>
    <w:rPr>
      <w:color w:val="0000FF"/>
      <w:u w:val="single"/>
    </w:rPr>
  </w:style>
  <w:style w:type="paragraph" w:styleId="BodyText">
    <w:name w:val="Body Text"/>
    <w:basedOn w:val="Normal"/>
    <w:link w:val="BodyTextChar"/>
    <w:rsid w:val="0014165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4165A"/>
    <w:rPr>
      <w:sz w:val="24"/>
      <w:szCs w:val="24"/>
      <w:lang w:val="en-US" w:eastAsia="en-US" w:bidi="ar-SA"/>
    </w:rPr>
  </w:style>
  <w:style w:type="paragraph" w:styleId="HTMLPreformatted">
    <w:name w:val="HTML Preformatted"/>
    <w:basedOn w:val="Normal"/>
    <w:rsid w:val="00114857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7503DD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rsid w:val="0092506E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riverfront.solutions/cmoya/cflashSoft/progs/mdiwinman/screenshots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cflashsoft.com/progs/mdiwinman/mdiwinman_sc1.jpg" TargetMode="External"/><Relationship Id="rId10" Type="http://schemas.openxmlformats.org/officeDocument/2006/relationships/hyperlink" Target="http://riverfront.solutions/cmoya/cflashSoft/progs/mdiwinma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oya\My%20Documents\Miscellaneous\Data%20Store\Templates\Office%20Templates\Technical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Technical Document.dot</Template>
  <TotalTime>11</TotalTime>
  <Pages>1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MDIWindowManager Overview</vt:lpstr>
    </vt:vector>
  </TitlesOfParts>
  <Company>CFlash</Company>
  <LinksUpToDate>false</LinksUpToDate>
  <CharactersWithSpaces>4343</CharactersWithSpaces>
  <SharedDoc>false</SharedDoc>
  <HLinks>
    <vt:vector size="18" baseType="variant">
      <vt:variant>
        <vt:i4>2424872</vt:i4>
      </vt:variant>
      <vt:variant>
        <vt:i4>39</vt:i4>
      </vt:variant>
      <vt:variant>
        <vt:i4>0</vt:i4>
      </vt:variant>
      <vt:variant>
        <vt:i4>5</vt:i4>
      </vt:variant>
      <vt:variant>
        <vt:lpwstr>http://www.cflashsoft.com/progs/mdiwinman/</vt:lpwstr>
      </vt:variant>
      <vt:variant>
        <vt:lpwstr/>
      </vt:variant>
      <vt:variant>
        <vt:i4>720971</vt:i4>
      </vt:variant>
      <vt:variant>
        <vt:i4>9</vt:i4>
      </vt:variant>
      <vt:variant>
        <vt:i4>0</vt:i4>
      </vt:variant>
      <vt:variant>
        <vt:i4>5</vt:i4>
      </vt:variant>
      <vt:variant>
        <vt:lpwstr>http://www.cflashsoft.com/progs/mdiwinman/screenshots.htm</vt:lpwstr>
      </vt:variant>
      <vt:variant>
        <vt:lpwstr/>
      </vt:variant>
      <vt:variant>
        <vt:i4>5963886</vt:i4>
      </vt:variant>
      <vt:variant>
        <vt:i4>0</vt:i4>
      </vt:variant>
      <vt:variant>
        <vt:i4>0</vt:i4>
      </vt:variant>
      <vt:variant>
        <vt:i4>5</vt:i4>
      </vt:variant>
      <vt:variant>
        <vt:lpwstr>http://www.cflashsoft.com/progs/mdiwinman/mdiwinman_sc1.jpg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MDIWindowManager Overview</dc:title>
  <dc:subject/>
  <dc:creator>C. Moya</dc:creator>
  <cp:keywords/>
  <dc:description/>
  <cp:lastModifiedBy>Carlos Moya</cp:lastModifiedBy>
  <cp:revision>6</cp:revision>
  <dcterms:created xsi:type="dcterms:W3CDTF">2024-06-16T01:41:00Z</dcterms:created>
  <dcterms:modified xsi:type="dcterms:W3CDTF">2024-06-22T16:47:00Z</dcterms:modified>
</cp:coreProperties>
</file>